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4A4130D7" w14:textId="77777777" w:rsidTr="00FB65B8">
        <w:tc>
          <w:tcPr>
            <w:tcW w:w="5395" w:type="dxa"/>
          </w:tcPr>
          <w:p w14:paraId="274F891D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314BF6A0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9987A62" w14:textId="77777777" w:rsidTr="00FB65B8">
        <w:trPr>
          <w:trHeight w:val="2719"/>
        </w:trPr>
        <w:tc>
          <w:tcPr>
            <w:tcW w:w="5395" w:type="dxa"/>
          </w:tcPr>
          <w:p w14:paraId="41FB8458" w14:textId="783DDFCE" w:rsidR="00A81248" w:rsidRPr="005D2B25" w:rsidRDefault="005D2B25" w:rsidP="00C66528">
            <w:pPr>
              <w:pStyle w:val="Heading1"/>
              <w:rPr>
                <w:sz w:val="64"/>
                <w:szCs w:val="64"/>
              </w:rPr>
            </w:pPr>
            <w:r w:rsidRPr="005D2B25">
              <w:rPr>
                <w:sz w:val="64"/>
                <w:szCs w:val="64"/>
              </w:rPr>
              <w:t>The</w:t>
            </w:r>
            <w:r>
              <w:rPr>
                <w:sz w:val="64"/>
                <w:szCs w:val="64"/>
              </w:rPr>
              <w:t xml:space="preserve"> </w:t>
            </w:r>
            <w:r w:rsidRPr="005D2B25">
              <w:rPr>
                <w:sz w:val="64"/>
                <w:szCs w:val="64"/>
              </w:rPr>
              <w:t>Gambling Game</w:t>
            </w:r>
          </w:p>
        </w:tc>
        <w:tc>
          <w:tcPr>
            <w:tcW w:w="5395" w:type="dxa"/>
          </w:tcPr>
          <w:p w14:paraId="6910EE72" w14:textId="77777777" w:rsidR="00A81248" w:rsidRPr="003A798E" w:rsidRDefault="00A81248"/>
        </w:tc>
      </w:tr>
      <w:tr w:rsidR="00A81248" w:rsidRPr="003A798E" w14:paraId="77E5571F" w14:textId="77777777" w:rsidTr="00FB65B8">
        <w:trPr>
          <w:trHeight w:val="8059"/>
        </w:trPr>
        <w:tc>
          <w:tcPr>
            <w:tcW w:w="5395" w:type="dxa"/>
          </w:tcPr>
          <w:p w14:paraId="799BDBD0" w14:textId="77777777"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DABD5F1" wp14:editId="543B51CC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C28949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6B4CAF13" w14:textId="77777777" w:rsidR="00A81248" w:rsidRPr="003A798E" w:rsidRDefault="00A81248"/>
        </w:tc>
      </w:tr>
      <w:tr w:rsidR="00A81248" w:rsidRPr="003A798E" w14:paraId="1BA798AB" w14:textId="77777777" w:rsidTr="00FB65B8">
        <w:trPr>
          <w:trHeight w:val="1299"/>
        </w:trPr>
        <w:tc>
          <w:tcPr>
            <w:tcW w:w="5395" w:type="dxa"/>
          </w:tcPr>
          <w:p w14:paraId="344C3DC5" w14:textId="77777777" w:rsidR="00A81248" w:rsidRPr="003A798E" w:rsidRDefault="00A81248"/>
        </w:tc>
        <w:tc>
          <w:tcPr>
            <w:tcW w:w="5395" w:type="dxa"/>
          </w:tcPr>
          <w:p w14:paraId="6BEA6BA1" w14:textId="5463311F" w:rsidR="00A81248" w:rsidRPr="003A798E" w:rsidRDefault="005D2B25" w:rsidP="00A81248">
            <w:pPr>
              <w:pStyle w:val="Heading2"/>
            </w:pPr>
            <w:r>
              <w:t>March 17, 2021</w:t>
            </w:r>
          </w:p>
          <w:p w14:paraId="1B30011E" w14:textId="7E4D8C21" w:rsidR="00A81248" w:rsidRPr="003A798E" w:rsidRDefault="00A81248" w:rsidP="00C66528">
            <w:pPr>
              <w:pStyle w:val="Heading2"/>
            </w:pPr>
          </w:p>
        </w:tc>
      </w:tr>
      <w:tr w:rsidR="00A81248" w:rsidRPr="003A798E" w14:paraId="70B84DD3" w14:textId="77777777" w:rsidTr="00A32728">
        <w:trPr>
          <w:trHeight w:val="1840"/>
        </w:trPr>
        <w:tc>
          <w:tcPr>
            <w:tcW w:w="5395" w:type="dxa"/>
          </w:tcPr>
          <w:p w14:paraId="3ACB482B" w14:textId="77777777" w:rsidR="00A81248" w:rsidRDefault="00A32728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A32728">
              <w:rPr>
                <w:b/>
                <w:bCs/>
                <w:color w:val="FFFFFF" w:themeColor="background1"/>
                <w:sz w:val="40"/>
                <w:szCs w:val="40"/>
              </w:rPr>
              <w:t>NAME</w:t>
            </w:r>
          </w:p>
          <w:p w14:paraId="766BCD0E" w14:textId="77777777" w:rsidR="00A32728" w:rsidRDefault="00A32728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Student id</w:t>
            </w:r>
          </w:p>
          <w:p w14:paraId="5A0087CA" w14:textId="77777777" w:rsidR="00A32728" w:rsidRDefault="00A32728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Class codes</w:t>
            </w:r>
          </w:p>
          <w:p w14:paraId="07989784" w14:textId="16BF40CE" w:rsidR="00A32728" w:rsidRPr="00A32728" w:rsidRDefault="00A3272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395" w:type="dxa"/>
          </w:tcPr>
          <w:p w14:paraId="1DE1545E" w14:textId="686E53FE" w:rsidR="00A32728" w:rsidRPr="00A32728" w:rsidRDefault="005D2B25" w:rsidP="00A32728">
            <w:pPr>
              <w:pStyle w:val="Heading2"/>
            </w:pPr>
            <w:proofErr w:type="spellStart"/>
            <w:r>
              <w:t>Taran</w:t>
            </w:r>
            <w:r w:rsidR="00A32728">
              <w:t>deep</w:t>
            </w:r>
            <w:proofErr w:type="spellEnd"/>
            <w:r>
              <w:t xml:space="preserve"> Kaur</w:t>
            </w:r>
          </w:p>
          <w:p w14:paraId="683A49A9" w14:textId="17FE9B3E" w:rsidR="00A32728" w:rsidRPr="00A32728" w:rsidRDefault="00A32728" w:rsidP="00A32728">
            <w:pPr>
              <w:rPr>
                <w:rFonts w:ascii="Abadi" w:hAnsi="Abadi"/>
                <w:sz w:val="32"/>
                <w:szCs w:val="32"/>
              </w:rPr>
            </w:pPr>
            <w:r w:rsidRPr="00A32728">
              <w:rPr>
                <w:rFonts w:ascii="Abadi" w:hAnsi="Abadi"/>
                <w:sz w:val="32"/>
                <w:szCs w:val="32"/>
              </w:rPr>
              <w:t>201901831</w:t>
            </w:r>
          </w:p>
          <w:p w14:paraId="5000068E" w14:textId="3FD9D53A" w:rsidR="00A32728" w:rsidRDefault="00A32728" w:rsidP="00A32728">
            <w:pPr>
              <w:pStyle w:val="Heading2"/>
            </w:pPr>
            <w:r>
              <w:t>IN2203 G1</w:t>
            </w:r>
          </w:p>
          <w:p w14:paraId="22D5F9C6" w14:textId="77777777" w:rsidR="00A32728" w:rsidRPr="00A32728" w:rsidRDefault="00A32728" w:rsidP="00A32728"/>
          <w:p w14:paraId="6B7FC834" w14:textId="05DBE365" w:rsidR="00A32728" w:rsidRPr="00A32728" w:rsidRDefault="00A32728" w:rsidP="00A32728">
            <w:pPr>
              <w:rPr>
                <w:color w:val="3880DD" w:themeColor="accent1" w:themeTint="99"/>
              </w:rPr>
            </w:pPr>
            <w:r w:rsidRPr="00A32728">
              <w:rPr>
                <w:b/>
                <w:bCs/>
                <w:color w:val="000000" w:themeColor="text1"/>
                <w:sz w:val="40"/>
                <w:szCs w:val="40"/>
              </w:rPr>
              <w:lastRenderedPageBreak/>
              <w:t>Name of the work</w:t>
            </w:r>
            <w:r w:rsidRPr="00A32728">
              <w:rPr>
                <w:color w:val="000000" w:themeColor="text1"/>
              </w:rPr>
              <w:t xml:space="preserve"> </w:t>
            </w:r>
            <w:r>
              <w:t xml:space="preserve">Assignment 1 the gambling game </w:t>
            </w:r>
            <w:r w:rsidRPr="00A32728">
              <w:rPr>
                <w:color w:val="3880DD" w:themeColor="accent1" w:themeTint="99"/>
              </w:rPr>
              <w:t>https://github.com/Tarandeepkaur72/The-Gambling-game.git</w:t>
            </w:r>
          </w:p>
          <w:p w14:paraId="2BE5067F" w14:textId="77777777" w:rsidR="00A32728" w:rsidRPr="00A32728" w:rsidRDefault="00A32728" w:rsidP="00A32728"/>
          <w:p w14:paraId="0D8CE19F" w14:textId="61709D89" w:rsidR="00A81248" w:rsidRPr="003A798E" w:rsidRDefault="00A81248" w:rsidP="00A81248">
            <w:pPr>
              <w:pStyle w:val="Heading2"/>
            </w:pPr>
          </w:p>
        </w:tc>
      </w:tr>
    </w:tbl>
    <w:p w14:paraId="698E9947" w14:textId="77777777" w:rsidR="000C4ED1" w:rsidRPr="003A798E" w:rsidRDefault="000C4ED1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0C9604B7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1E9B1BED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3F8B127D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55511283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224001E9" w14:textId="77777777" w:rsidR="00A81248" w:rsidRPr="003A798E" w:rsidRDefault="00A81248"/>
        </w:tc>
      </w:tr>
      <w:tr w:rsidR="001205A1" w:rsidRPr="003A798E" w14:paraId="69E00406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723F9561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0C528D39" w14:textId="23FFCCB2" w:rsidR="001205A1" w:rsidRPr="003A798E" w:rsidRDefault="005D2B25" w:rsidP="005D2B25">
            <w:pPr>
              <w:pStyle w:val="Heading3"/>
              <w:jc w:val="center"/>
            </w:pPr>
            <w:r>
              <w:t>UML DIAGRAM</w:t>
            </w:r>
          </w:p>
          <w:p w14:paraId="5600753C" w14:textId="77777777" w:rsidR="001205A1" w:rsidRPr="003A798E" w:rsidRDefault="001205A1" w:rsidP="001205A1">
            <w:pPr>
              <w:pStyle w:val="Heading4"/>
            </w:pPr>
          </w:p>
          <w:p w14:paraId="6CE5F2A7" w14:textId="77777777" w:rsidR="001205A1" w:rsidRDefault="005D2B25" w:rsidP="005D2B25">
            <w:pPr>
              <w:pStyle w:val="Heading4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30500342" wp14:editId="64D85875">
                  <wp:extent cx="6238240" cy="421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E9D62" w14:textId="77777777" w:rsidR="005D2B25" w:rsidRPr="005D2B25" w:rsidRDefault="005D2B25" w:rsidP="005D2B25"/>
          <w:p w14:paraId="735FC5C1" w14:textId="77777777" w:rsidR="005D2B25" w:rsidRPr="005D2B25" w:rsidRDefault="005D2B25" w:rsidP="005D2B25"/>
          <w:p w14:paraId="7540FDBA" w14:textId="77777777" w:rsidR="005D2B25" w:rsidRPr="005D2B25" w:rsidRDefault="005D2B25" w:rsidP="005D2B25"/>
          <w:p w14:paraId="545DEEBF" w14:textId="77777777" w:rsidR="005D2B25" w:rsidRPr="005D2B25" w:rsidRDefault="005D2B25" w:rsidP="005D2B25"/>
          <w:p w14:paraId="4BE55AF9" w14:textId="77777777" w:rsidR="005D2B25" w:rsidRPr="005D2B25" w:rsidRDefault="005D2B25" w:rsidP="005D2B25"/>
          <w:p w14:paraId="7DA611B4" w14:textId="77777777" w:rsidR="005D2B25" w:rsidRPr="005D2B25" w:rsidRDefault="005D2B25" w:rsidP="005D2B25"/>
          <w:p w14:paraId="56701F7B" w14:textId="77777777" w:rsidR="005D2B25" w:rsidRPr="005D2B25" w:rsidRDefault="005D2B25" w:rsidP="005D2B25"/>
          <w:p w14:paraId="63DC5A07" w14:textId="77777777" w:rsidR="005D2B25" w:rsidRPr="005D2B25" w:rsidRDefault="005D2B25" w:rsidP="005D2B25"/>
          <w:p w14:paraId="3BC39925" w14:textId="77777777" w:rsidR="005D2B25" w:rsidRPr="005D2B25" w:rsidRDefault="005D2B25" w:rsidP="005D2B25"/>
          <w:p w14:paraId="269D15B8" w14:textId="77777777" w:rsidR="005D2B25" w:rsidRPr="005D2B25" w:rsidRDefault="005D2B25" w:rsidP="005D2B25"/>
          <w:p w14:paraId="6B1142A3" w14:textId="77777777" w:rsidR="005D2B25" w:rsidRPr="005D2B25" w:rsidRDefault="005D2B25" w:rsidP="005D2B25"/>
          <w:p w14:paraId="0DC37851" w14:textId="77777777" w:rsidR="005D2B25" w:rsidRPr="005D2B25" w:rsidRDefault="005D2B25" w:rsidP="005D2B25"/>
          <w:p w14:paraId="4AA57319" w14:textId="77777777" w:rsidR="005D2B25" w:rsidRPr="005D2B25" w:rsidRDefault="005D2B25" w:rsidP="005D2B25"/>
          <w:p w14:paraId="7370AB1B" w14:textId="77777777" w:rsidR="005D2B25" w:rsidRPr="005D2B25" w:rsidRDefault="005D2B25" w:rsidP="005D2B25"/>
          <w:p w14:paraId="5BE4A4A1" w14:textId="77777777" w:rsidR="005D2B25" w:rsidRPr="005D2B25" w:rsidRDefault="005D2B25" w:rsidP="005D2B25"/>
          <w:p w14:paraId="4747FB24" w14:textId="77777777" w:rsidR="005D2B25" w:rsidRPr="005D2B25" w:rsidRDefault="005D2B25" w:rsidP="005D2B25"/>
          <w:p w14:paraId="06256A11" w14:textId="77777777" w:rsidR="005D2B25" w:rsidRPr="005D2B25" w:rsidRDefault="005D2B25" w:rsidP="005D2B25"/>
          <w:p w14:paraId="39A68C9F" w14:textId="77777777" w:rsidR="005D2B25" w:rsidRPr="005D2B25" w:rsidRDefault="005D2B25" w:rsidP="005D2B25"/>
          <w:p w14:paraId="1262175E" w14:textId="77777777" w:rsidR="005D2B25" w:rsidRPr="005D2B25" w:rsidRDefault="005D2B25" w:rsidP="005D2B25"/>
          <w:p w14:paraId="719AD573" w14:textId="77777777" w:rsidR="005D2B25" w:rsidRPr="005D2B25" w:rsidRDefault="005D2B25" w:rsidP="005D2B25"/>
          <w:p w14:paraId="5B470305" w14:textId="77777777" w:rsidR="005D2B25" w:rsidRPr="005D2B25" w:rsidRDefault="005D2B25" w:rsidP="005D2B25"/>
          <w:p w14:paraId="4B79AF89" w14:textId="77777777" w:rsidR="005D2B25" w:rsidRDefault="005D2B25" w:rsidP="005D2B25">
            <w:pPr>
              <w:ind w:firstLine="720"/>
              <w:rPr>
                <w:rFonts w:eastAsiaTheme="majorEastAsia" w:cstheme="majorBidi"/>
                <w:noProof/>
                <w:color w:val="000000" w:themeColor="text1"/>
                <w:sz w:val="32"/>
              </w:rPr>
            </w:pPr>
          </w:p>
          <w:p w14:paraId="34E0F5A9" w14:textId="77777777" w:rsidR="005D2B25" w:rsidRDefault="005D2B25" w:rsidP="005D2B25"/>
          <w:p w14:paraId="0606F247" w14:textId="77777777" w:rsidR="005D2B25" w:rsidRDefault="005D2B25" w:rsidP="005D2B25"/>
          <w:p w14:paraId="61F767C5" w14:textId="77777777" w:rsidR="005D2B25" w:rsidRDefault="005D2B25" w:rsidP="005D2B25">
            <w:pPr>
              <w:pStyle w:val="Heading3"/>
              <w:jc w:val="center"/>
            </w:pPr>
            <w:r>
              <w:t>ALGORITHM OF THE GAME</w:t>
            </w:r>
          </w:p>
          <w:p w14:paraId="2F4D44CC" w14:textId="77777777" w:rsidR="005D2B25" w:rsidRDefault="005D2B25" w:rsidP="005D2B25"/>
          <w:p w14:paraId="6FC400B3" w14:textId="2AEBE140" w:rsidR="005D2B25" w:rsidRDefault="005D2B25" w:rsidP="005D2B25">
            <w:pPr>
              <w:rPr>
                <w:rFonts w:ascii="Calibri" w:hAnsi="Calibri" w:cs="Calibri"/>
              </w:rPr>
            </w:pPr>
          </w:p>
          <w:p w14:paraId="3D9C01B9" w14:textId="77777777" w:rsidR="005D2B25" w:rsidRPr="007D094E" w:rsidRDefault="005D2B25" w:rsidP="005D2B25">
            <w:pPr>
              <w:rPr>
                <w:lang w:val="en-GB"/>
              </w:rPr>
            </w:pPr>
            <w:r w:rsidRPr="007D094E">
              <w:rPr>
                <w:lang w:val="en-GB"/>
              </w:rPr>
              <w:t>// R001: A player walks into a casino and wants to play a game</w:t>
            </w:r>
          </w:p>
          <w:p w14:paraId="24FADA95" w14:textId="77777777" w:rsidR="005D2B25" w:rsidRPr="007D094E" w:rsidRDefault="005D2B25" w:rsidP="005D2B25">
            <w:pPr>
              <w:rPr>
                <w:lang w:val="en-GB"/>
              </w:rPr>
            </w:pPr>
            <w:r w:rsidRPr="007D094E">
              <w:rPr>
                <w:lang w:val="en-GB"/>
              </w:rPr>
              <w:t>// we need to create a Player and we need to create a GAME</w:t>
            </w:r>
          </w:p>
          <w:p w14:paraId="46A0431F" w14:textId="77777777" w:rsidR="005D2B25" w:rsidRPr="007D094E" w:rsidRDefault="005D2B25" w:rsidP="005D2B25">
            <w:pPr>
              <w:rPr>
                <w:lang w:val="en-GB"/>
              </w:rPr>
            </w:pPr>
            <w:r w:rsidRPr="007D094E">
              <w:rPr>
                <w:lang w:val="en-GB"/>
              </w:rPr>
              <w:tab/>
              <w:t xml:space="preserve">Player p1 = new </w:t>
            </w:r>
            <w:proofErr w:type="gramStart"/>
            <w:r w:rsidRPr="007D094E">
              <w:rPr>
                <w:lang w:val="en-GB"/>
              </w:rPr>
              <w:t>Player(</w:t>
            </w:r>
            <w:proofErr w:type="gramEnd"/>
            <w:r w:rsidRPr="007D094E">
              <w:rPr>
                <w:lang w:val="en-GB"/>
              </w:rPr>
              <w:t>);</w:t>
            </w:r>
          </w:p>
          <w:p w14:paraId="0D3BD08F" w14:textId="77777777" w:rsidR="005D2B25" w:rsidRDefault="005D2B25" w:rsidP="005D2B25">
            <w:pPr>
              <w:rPr>
                <w:lang w:val="en-GB"/>
              </w:rPr>
            </w:pPr>
            <w:r w:rsidRPr="007D094E">
              <w:rPr>
                <w:lang w:val="en-GB"/>
              </w:rPr>
              <w:tab/>
              <w:t xml:space="preserve">Game g1 = new </w:t>
            </w:r>
            <w:proofErr w:type="gramStart"/>
            <w:r w:rsidRPr="007D094E">
              <w:rPr>
                <w:lang w:val="en-GB"/>
              </w:rPr>
              <w:t>Game(</w:t>
            </w:r>
            <w:proofErr w:type="gramEnd"/>
            <w:r w:rsidRPr="007D094E">
              <w:rPr>
                <w:lang w:val="en-GB"/>
              </w:rPr>
              <w:t>);</w:t>
            </w:r>
          </w:p>
          <w:p w14:paraId="4ABCBEB0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>// The player has been asked for their credentials which will be used in the game</w:t>
            </w:r>
          </w:p>
          <w:p w14:paraId="45EC3D61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ab/>
              <w:t>Username = Name</w:t>
            </w:r>
          </w:p>
          <w:p w14:paraId="12FB8B1B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 xml:space="preserve">// Welcome message and a prompt will be shown to the player whether they </w:t>
            </w:r>
            <w:proofErr w:type="gramStart"/>
            <w:r>
              <w:rPr>
                <w:lang w:val="en-GB"/>
              </w:rPr>
              <w:t>wants</w:t>
            </w:r>
            <w:proofErr w:type="gramEnd"/>
            <w:r>
              <w:rPr>
                <w:lang w:val="en-GB"/>
              </w:rPr>
              <w:t xml:space="preserve"> to play the game or not </w:t>
            </w:r>
          </w:p>
          <w:p w14:paraId="57144E9E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ab/>
              <w:t>Choice = Yes / no</w:t>
            </w:r>
          </w:p>
          <w:p w14:paraId="4118EC00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ab/>
              <w:t>If yes, sends the player to the game method.</w:t>
            </w:r>
          </w:p>
          <w:p w14:paraId="7422855A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ab/>
              <w:t xml:space="preserve">If no, exits from the game </w:t>
            </w:r>
          </w:p>
          <w:p w14:paraId="6B62C73A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>// Inside the game, player will be asked to choose a number between 1 to 100</w:t>
            </w:r>
          </w:p>
          <w:p w14:paraId="4781EDE3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 xml:space="preserve">// </w:t>
            </w:r>
            <w:r w:rsidRPr="001023D8">
              <w:rPr>
                <w:lang w:val="en-GB"/>
              </w:rPr>
              <w:t>The Number must be [1 to 100]</w:t>
            </w:r>
          </w:p>
          <w:p w14:paraId="5E8FF401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ab/>
              <w:t xml:space="preserve">Choice = Number of </w:t>
            </w:r>
            <w:proofErr w:type="gramStart"/>
            <w:r>
              <w:rPr>
                <w:lang w:val="en-GB"/>
              </w:rPr>
              <w:t>choice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5390C2B2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ab/>
              <w:t>Computer’s Number = Random</w:t>
            </w:r>
          </w:p>
          <w:p w14:paraId="738A1BED" w14:textId="654845B2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ab/>
              <w:t>If Player’s number is equivalent with the Computer’s Number then player wins the game else Computer wins</w:t>
            </w:r>
          </w:p>
          <w:p w14:paraId="145E3734" w14:textId="77777777" w:rsidR="005D2B25" w:rsidRDefault="005D2B25" w:rsidP="005D2B25">
            <w:pPr>
              <w:rPr>
                <w:lang w:val="en-GB"/>
              </w:rPr>
            </w:pPr>
          </w:p>
          <w:p w14:paraId="7D789323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>// The player can continue or exit on their discretion</w:t>
            </w:r>
          </w:p>
          <w:p w14:paraId="15B1B056" w14:textId="77777777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ab/>
              <w:t>Continue = Yes / No</w:t>
            </w:r>
          </w:p>
          <w:p w14:paraId="5CC68837" w14:textId="362D264C" w:rsidR="005D2B25" w:rsidRDefault="005D2B25" w:rsidP="005D2B25">
            <w:pPr>
              <w:rPr>
                <w:lang w:val="en-GB"/>
              </w:rPr>
            </w:pPr>
            <w:r>
              <w:rPr>
                <w:lang w:val="en-GB"/>
              </w:rPr>
              <w:tab/>
              <w:t>If yes, player will be sent back to the game, else exit</w:t>
            </w:r>
          </w:p>
          <w:p w14:paraId="7D230779" w14:textId="43E2B34E" w:rsidR="005D2B25" w:rsidRDefault="005D2B25" w:rsidP="005D2B25">
            <w:pPr>
              <w:rPr>
                <w:lang w:val="en-GB"/>
              </w:rPr>
            </w:pPr>
          </w:p>
          <w:p w14:paraId="6B058509" w14:textId="4DCD91F8" w:rsidR="005D2B25" w:rsidRDefault="005D2B25" w:rsidP="005D2B25">
            <w:pPr>
              <w:rPr>
                <w:lang w:val="en-GB"/>
              </w:rPr>
            </w:pPr>
          </w:p>
          <w:p w14:paraId="6265BFEB" w14:textId="748078A1" w:rsidR="005D2B25" w:rsidRDefault="005D2B25" w:rsidP="005D2B25">
            <w:pPr>
              <w:rPr>
                <w:lang w:val="en-GB"/>
              </w:rPr>
            </w:pPr>
          </w:p>
          <w:p w14:paraId="7FA0A5A8" w14:textId="510010E5" w:rsidR="005D2B25" w:rsidRDefault="005D2B25" w:rsidP="005D2B25">
            <w:pPr>
              <w:rPr>
                <w:lang w:val="en-GB"/>
              </w:rPr>
            </w:pPr>
          </w:p>
          <w:p w14:paraId="0A950C91" w14:textId="130FD552" w:rsidR="005D2B25" w:rsidRDefault="005D2B25" w:rsidP="005D2B25">
            <w:pPr>
              <w:rPr>
                <w:lang w:val="en-GB"/>
              </w:rPr>
            </w:pPr>
          </w:p>
          <w:p w14:paraId="61775892" w14:textId="3A8DB234" w:rsidR="005D2B25" w:rsidRDefault="005D2B25" w:rsidP="005D2B25">
            <w:pPr>
              <w:rPr>
                <w:lang w:val="en-GB"/>
              </w:rPr>
            </w:pPr>
          </w:p>
          <w:p w14:paraId="68FA5492" w14:textId="668B6384" w:rsidR="005D2B25" w:rsidRDefault="005D2B25" w:rsidP="005D2B25">
            <w:pPr>
              <w:rPr>
                <w:lang w:val="en-GB"/>
              </w:rPr>
            </w:pPr>
          </w:p>
          <w:p w14:paraId="0C75B02C" w14:textId="19F44D12" w:rsidR="005D2B25" w:rsidRDefault="005D2B25" w:rsidP="005D2B25">
            <w:pPr>
              <w:rPr>
                <w:lang w:val="en-GB"/>
              </w:rPr>
            </w:pPr>
          </w:p>
          <w:p w14:paraId="4C3D7126" w14:textId="6C2A8ED3" w:rsidR="005D2B25" w:rsidRDefault="005D2B25" w:rsidP="005D2B25">
            <w:pPr>
              <w:rPr>
                <w:lang w:val="en-GB"/>
              </w:rPr>
            </w:pPr>
          </w:p>
          <w:p w14:paraId="37B6348E" w14:textId="640B07D2" w:rsidR="005D2B25" w:rsidRDefault="005D2B25" w:rsidP="005D2B25">
            <w:pPr>
              <w:rPr>
                <w:lang w:val="en-GB"/>
              </w:rPr>
            </w:pPr>
          </w:p>
          <w:p w14:paraId="1637F422" w14:textId="7B9D84F4" w:rsidR="005D2B25" w:rsidRDefault="005D2B25" w:rsidP="005D2B25">
            <w:pPr>
              <w:rPr>
                <w:lang w:val="en-GB"/>
              </w:rPr>
            </w:pPr>
          </w:p>
          <w:p w14:paraId="65028537" w14:textId="2CBD837F" w:rsidR="005D2B25" w:rsidRDefault="005D2B25" w:rsidP="005D2B25">
            <w:pPr>
              <w:rPr>
                <w:lang w:val="en-GB"/>
              </w:rPr>
            </w:pPr>
          </w:p>
          <w:p w14:paraId="7D6A63EB" w14:textId="758824D4" w:rsidR="005D2B25" w:rsidRDefault="005D2B25" w:rsidP="005D2B25">
            <w:pPr>
              <w:rPr>
                <w:lang w:val="en-GB"/>
              </w:rPr>
            </w:pPr>
          </w:p>
          <w:p w14:paraId="02F9DFF7" w14:textId="4711BF73" w:rsidR="005D2B25" w:rsidRDefault="005D2B25" w:rsidP="005D2B25">
            <w:pPr>
              <w:rPr>
                <w:lang w:val="en-GB"/>
              </w:rPr>
            </w:pPr>
          </w:p>
          <w:p w14:paraId="0EEA8BE1" w14:textId="5704ECD6" w:rsidR="005D2B25" w:rsidRDefault="005D2B25" w:rsidP="005D2B25">
            <w:pPr>
              <w:rPr>
                <w:lang w:val="en-GB"/>
              </w:rPr>
            </w:pPr>
          </w:p>
          <w:p w14:paraId="72FEAD20" w14:textId="77777777" w:rsidR="005D2B25" w:rsidRDefault="005D2B25" w:rsidP="005D2B25">
            <w:pPr>
              <w:rPr>
                <w:lang w:val="en-GB"/>
              </w:rPr>
            </w:pPr>
          </w:p>
          <w:p w14:paraId="7B49223E" w14:textId="2F29C053" w:rsidR="005D2B25" w:rsidRPr="005D2B25" w:rsidRDefault="005D2B25" w:rsidP="005D2B25">
            <w:pPr>
              <w:rPr>
                <w:rFonts w:ascii="Calibri" w:hAnsi="Calibri" w:cs="Calibri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08030272" w14:textId="77777777" w:rsidR="001205A1" w:rsidRDefault="001205A1"/>
          <w:p w14:paraId="5FCF6A49" w14:textId="77777777" w:rsidR="005D2B25" w:rsidRDefault="005D2B25"/>
          <w:p w14:paraId="6E49DAE6" w14:textId="77777777" w:rsidR="005D2B25" w:rsidRDefault="005D2B25"/>
          <w:p w14:paraId="4887E5AD" w14:textId="77777777" w:rsidR="005D2B25" w:rsidRDefault="005D2B25"/>
          <w:p w14:paraId="5A4299AC" w14:textId="77777777" w:rsidR="005D2B25" w:rsidRDefault="005D2B25"/>
          <w:p w14:paraId="6331ED8E" w14:textId="77777777" w:rsidR="005D2B25" w:rsidRDefault="005D2B25"/>
          <w:p w14:paraId="1DC81D65" w14:textId="77777777" w:rsidR="005D2B25" w:rsidRDefault="005D2B25"/>
          <w:p w14:paraId="59EE959C" w14:textId="77777777" w:rsidR="005D2B25" w:rsidRDefault="005D2B25"/>
          <w:p w14:paraId="43FA1999" w14:textId="77777777" w:rsidR="005D2B25" w:rsidRDefault="005D2B25"/>
          <w:p w14:paraId="70455ABE" w14:textId="77777777" w:rsidR="005D2B25" w:rsidRDefault="005D2B25"/>
          <w:p w14:paraId="1E0B43F6" w14:textId="77777777" w:rsidR="005D2B25" w:rsidRDefault="005D2B25"/>
          <w:p w14:paraId="3EE81818" w14:textId="77777777" w:rsidR="005D2B25" w:rsidRDefault="005D2B25"/>
          <w:p w14:paraId="064569C6" w14:textId="77777777" w:rsidR="005D2B25" w:rsidRDefault="005D2B25"/>
          <w:p w14:paraId="44380B9E" w14:textId="77777777" w:rsidR="005D2B25" w:rsidRDefault="005D2B25"/>
          <w:p w14:paraId="0AE8E84A" w14:textId="77777777" w:rsidR="005D2B25" w:rsidRDefault="005D2B25"/>
          <w:p w14:paraId="177F3DFC" w14:textId="77777777" w:rsidR="005D2B25" w:rsidRDefault="005D2B25"/>
          <w:p w14:paraId="6072B28C" w14:textId="77777777" w:rsidR="005D2B25" w:rsidRDefault="005D2B25"/>
          <w:p w14:paraId="34BCE408" w14:textId="77777777" w:rsidR="005D2B25" w:rsidRDefault="005D2B25"/>
          <w:p w14:paraId="7CEE39B8" w14:textId="77777777" w:rsidR="005D2B25" w:rsidRDefault="005D2B25"/>
          <w:p w14:paraId="7DCED9E4" w14:textId="77777777" w:rsidR="005D2B25" w:rsidRDefault="005D2B25"/>
          <w:p w14:paraId="61079B07" w14:textId="77777777" w:rsidR="005D2B25" w:rsidRDefault="005D2B25"/>
          <w:p w14:paraId="7265CEBE" w14:textId="77777777" w:rsidR="005D2B25" w:rsidRDefault="005D2B25"/>
          <w:p w14:paraId="4CCE0514" w14:textId="77777777" w:rsidR="005D2B25" w:rsidRDefault="005D2B25"/>
          <w:p w14:paraId="6B9889B2" w14:textId="77777777" w:rsidR="005D2B25" w:rsidRDefault="005D2B25"/>
          <w:p w14:paraId="2802E643" w14:textId="77777777" w:rsidR="005D2B25" w:rsidRDefault="005D2B25"/>
          <w:p w14:paraId="7BFE722B" w14:textId="77777777" w:rsidR="005D2B25" w:rsidRDefault="005D2B25"/>
          <w:p w14:paraId="18F0C870" w14:textId="77777777" w:rsidR="005D2B25" w:rsidRDefault="005D2B25"/>
          <w:p w14:paraId="65C3B27B" w14:textId="77777777" w:rsidR="005D2B25" w:rsidRDefault="005D2B25"/>
          <w:p w14:paraId="4AD6FDFD" w14:textId="77777777" w:rsidR="005D2B25" w:rsidRDefault="005D2B25"/>
          <w:p w14:paraId="429B2503" w14:textId="77777777" w:rsidR="005D2B25" w:rsidRDefault="005D2B25"/>
          <w:p w14:paraId="571DFFC6" w14:textId="77777777" w:rsidR="005D2B25" w:rsidRDefault="005D2B25"/>
          <w:p w14:paraId="16D7577B" w14:textId="77777777" w:rsidR="005D2B25" w:rsidRDefault="005D2B25"/>
          <w:p w14:paraId="6ADBBB9D" w14:textId="77777777" w:rsidR="005D2B25" w:rsidRDefault="005D2B25"/>
          <w:p w14:paraId="02F20DD9" w14:textId="77777777" w:rsidR="005D2B25" w:rsidRDefault="005D2B25"/>
          <w:p w14:paraId="692D41D8" w14:textId="77777777" w:rsidR="005D2B25" w:rsidRDefault="005D2B25"/>
          <w:p w14:paraId="2F77710F" w14:textId="77777777" w:rsidR="005D2B25" w:rsidRDefault="005D2B25"/>
          <w:p w14:paraId="6E4E0443" w14:textId="77777777" w:rsidR="005D2B25" w:rsidRDefault="005D2B25"/>
          <w:p w14:paraId="0A9995A1" w14:textId="77777777" w:rsidR="005D2B25" w:rsidRDefault="005D2B25"/>
          <w:p w14:paraId="529D7552" w14:textId="77777777" w:rsidR="005D2B25" w:rsidRDefault="005D2B25"/>
          <w:p w14:paraId="16946500" w14:textId="77777777" w:rsidR="005D2B25" w:rsidRDefault="005D2B25"/>
          <w:p w14:paraId="7584EC70" w14:textId="77777777" w:rsidR="005D2B25" w:rsidRDefault="005D2B25"/>
          <w:p w14:paraId="5A8F447D" w14:textId="77777777" w:rsidR="005D2B25" w:rsidRDefault="005D2B25"/>
          <w:p w14:paraId="45771EB8" w14:textId="77777777" w:rsidR="005D2B25" w:rsidRDefault="005D2B25"/>
          <w:p w14:paraId="554603DC" w14:textId="77777777" w:rsidR="005D2B25" w:rsidRDefault="005D2B25"/>
          <w:p w14:paraId="29BF2A1B" w14:textId="77777777" w:rsidR="005D2B25" w:rsidRDefault="005D2B25"/>
          <w:p w14:paraId="316C5C76" w14:textId="77777777" w:rsidR="005D2B25" w:rsidRDefault="005D2B25"/>
          <w:p w14:paraId="3FB3A57A" w14:textId="25BF27F3" w:rsidR="005D2B25" w:rsidRPr="003A798E" w:rsidRDefault="005D2B25"/>
        </w:tc>
      </w:tr>
    </w:tbl>
    <w:p w14:paraId="15147A7D" w14:textId="5D57B481" w:rsidR="00A81248" w:rsidRPr="003A798E" w:rsidRDefault="00A81248"/>
    <w:sectPr w:rsidR="00A81248" w:rsidRPr="003A798E" w:rsidSect="00A24793">
      <w:footerReference w:type="even" r:id="rId10"/>
      <w:footerReference w:type="default" r:id="rId11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8D801" w14:textId="77777777" w:rsidR="006B1BE3" w:rsidRDefault="006B1BE3" w:rsidP="001205A1">
      <w:r>
        <w:separator/>
      </w:r>
    </w:p>
  </w:endnote>
  <w:endnote w:type="continuationSeparator" w:id="0">
    <w:p w14:paraId="1F69176E" w14:textId="77777777" w:rsidR="006B1BE3" w:rsidRDefault="006B1BE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FED0A2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96B21D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E0D0C5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C847C17" w14:textId="77777777" w:rsidTr="005F4F46">
      <w:tc>
        <w:tcPr>
          <w:tcW w:w="5395" w:type="dxa"/>
        </w:tcPr>
        <w:p w14:paraId="18B5EAEA" w14:textId="02927BBF" w:rsidR="001205A1" w:rsidRPr="001205A1" w:rsidRDefault="005D2B25" w:rsidP="00C66528">
          <w:pPr>
            <w:pStyle w:val="Footer"/>
          </w:pPr>
          <w:r w:rsidRPr="005D2B25">
            <w:rPr>
              <w:color w:val="7F7F7F" w:themeColor="text1" w:themeTint="80"/>
            </w:rPr>
            <w:t>20190183</w:t>
          </w:r>
          <w:r>
            <w:rPr>
              <w:color w:val="7F7F7F" w:themeColor="text1" w:themeTint="80"/>
            </w:rPr>
            <w:t>1</w:t>
          </w:r>
        </w:p>
      </w:tc>
      <w:tc>
        <w:tcPr>
          <w:tcW w:w="5395" w:type="dxa"/>
        </w:tcPr>
        <w:p w14:paraId="1601C237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61995C77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1CF49" w14:textId="77777777" w:rsidR="006B1BE3" w:rsidRDefault="006B1BE3" w:rsidP="001205A1">
      <w:r>
        <w:separator/>
      </w:r>
    </w:p>
  </w:footnote>
  <w:footnote w:type="continuationSeparator" w:id="0">
    <w:p w14:paraId="658DE567" w14:textId="77777777" w:rsidR="006B1BE3" w:rsidRDefault="006B1BE3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B25"/>
    <w:rsid w:val="000C4ED1"/>
    <w:rsid w:val="001205A1"/>
    <w:rsid w:val="002877E8"/>
    <w:rsid w:val="002E7C4E"/>
    <w:rsid w:val="0031055C"/>
    <w:rsid w:val="00371EE1"/>
    <w:rsid w:val="003A798E"/>
    <w:rsid w:val="00425A99"/>
    <w:rsid w:val="005D2B25"/>
    <w:rsid w:val="005E6B25"/>
    <w:rsid w:val="005F4F46"/>
    <w:rsid w:val="006B1BE3"/>
    <w:rsid w:val="006C60E6"/>
    <w:rsid w:val="007B0740"/>
    <w:rsid w:val="007C1BAB"/>
    <w:rsid w:val="00A15CF7"/>
    <w:rsid w:val="00A24793"/>
    <w:rsid w:val="00A32728"/>
    <w:rsid w:val="00A81248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1161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reet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4</Pages>
  <Words>183</Words>
  <Characters>1046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2021-03-20T17:35:00Z</dcterms:created>
  <dcterms:modified xsi:type="dcterms:W3CDTF">2021-03-20T17:35:00Z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